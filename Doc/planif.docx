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E8" w:rsidRDefault="006312C1" w:rsidP="006312C1">
      <w:pPr>
        <w:pStyle w:val="Paragraphedeliste"/>
        <w:numPr>
          <w:ilvl w:val="0"/>
          <w:numId w:val="1"/>
        </w:numPr>
      </w:pPr>
      <w:r>
        <w:t>Vaisseau du joueur (contrôlable &lt;- -&gt; et espace pour tirer, déplacement X)</w:t>
      </w:r>
    </w:p>
    <w:p w:rsidR="006312C1" w:rsidRDefault="006312C1" w:rsidP="006312C1">
      <w:pPr>
        <w:pStyle w:val="Paragraphedeliste"/>
        <w:numPr>
          <w:ilvl w:val="0"/>
          <w:numId w:val="1"/>
        </w:numPr>
      </w:pPr>
      <w:r>
        <w:t>Ennemis (déplacement XY, couleurs changeable, apparence changeable, vitesse changeable, intervalle de tir changeable)</w:t>
      </w:r>
    </w:p>
    <w:p w:rsidR="006312C1" w:rsidRDefault="006312C1" w:rsidP="006312C1">
      <w:pPr>
        <w:pStyle w:val="Paragraphedeliste"/>
        <w:numPr>
          <w:ilvl w:val="0"/>
          <w:numId w:val="1"/>
        </w:numPr>
      </w:pPr>
      <w:r>
        <w:t>Tir (déplace Y, détruit entité touché, 1 tir visible à la fois</w:t>
      </w:r>
      <w:r w:rsidR="0033597D">
        <w:t xml:space="preserve"> pour vaisseau</w:t>
      </w:r>
      <w:r>
        <w:t>)</w:t>
      </w:r>
    </w:p>
    <w:p w:rsidR="006312C1" w:rsidRDefault="006312C1" w:rsidP="006312C1">
      <w:pPr>
        <w:pStyle w:val="Paragraphedeliste"/>
        <w:numPr>
          <w:ilvl w:val="0"/>
          <w:numId w:val="1"/>
        </w:numPr>
      </w:pPr>
      <w:r>
        <w:t>Score</w:t>
      </w:r>
    </w:p>
    <w:p w:rsidR="006312C1" w:rsidRDefault="006312C1" w:rsidP="006312C1">
      <w:pPr>
        <w:pStyle w:val="Paragraphedeliste"/>
        <w:numPr>
          <w:ilvl w:val="0"/>
          <w:numId w:val="1"/>
        </w:numPr>
      </w:pPr>
      <w:r>
        <w:t>Ennemi-spécial (taille, déplacement différent des autres ennemis X)</w:t>
      </w:r>
    </w:p>
    <w:p w:rsidR="006312C1" w:rsidRDefault="006312C1" w:rsidP="006312C1"/>
    <w:p w:rsidR="006312C1" w:rsidRDefault="006312C1" w:rsidP="006312C1">
      <w:r>
        <w:t>Classe Vaisseau</w:t>
      </w:r>
      <w:r w:rsidR="0033597D">
        <w:t xml:space="preserve"> (string apparence, </w:t>
      </w:r>
      <w:proofErr w:type="spellStart"/>
      <w:r w:rsidR="0033597D">
        <w:t>int</w:t>
      </w:r>
      <w:proofErr w:type="spellEnd"/>
      <w:r w:rsidR="0033597D">
        <w:t xml:space="preserve"> x, </w:t>
      </w:r>
      <w:proofErr w:type="spellStart"/>
      <w:r w:rsidR="0033597D">
        <w:t>int</w:t>
      </w:r>
      <w:proofErr w:type="spellEnd"/>
      <w:r w:rsidR="0033597D">
        <w:t xml:space="preserve"> y, </w:t>
      </w:r>
      <w:proofErr w:type="spellStart"/>
      <w:r w:rsidR="0033597D">
        <w:t>color</w:t>
      </w:r>
      <w:proofErr w:type="spellEnd"/>
      <w:r w:rsidR="0033597D">
        <w:t xml:space="preserve"> couleur, </w:t>
      </w:r>
      <w:proofErr w:type="spellStart"/>
      <w:r w:rsidR="0033597D">
        <w:t>int</w:t>
      </w:r>
      <w:proofErr w:type="spellEnd"/>
      <w:r w:rsidR="0033597D">
        <w:t xml:space="preserve"> vies) </w:t>
      </w:r>
    </w:p>
    <w:p w:rsidR="006312C1" w:rsidRDefault="006312C1" w:rsidP="0033597D">
      <w:r>
        <w:t>Classe Ennemi</w:t>
      </w:r>
      <w:r w:rsidR="0033597D">
        <w:t xml:space="preserve"> (</w:t>
      </w:r>
      <w:r w:rsidR="0033597D">
        <w:t xml:space="preserve">string apparence, </w:t>
      </w:r>
      <w:proofErr w:type="spellStart"/>
      <w:r w:rsidR="0033597D">
        <w:t>int</w:t>
      </w:r>
      <w:proofErr w:type="spellEnd"/>
      <w:r w:rsidR="0033597D">
        <w:t xml:space="preserve"> x, </w:t>
      </w:r>
      <w:proofErr w:type="spellStart"/>
      <w:r w:rsidR="0033597D">
        <w:t>int</w:t>
      </w:r>
      <w:proofErr w:type="spellEnd"/>
      <w:r w:rsidR="0033597D">
        <w:t xml:space="preserve"> y, </w:t>
      </w:r>
      <w:proofErr w:type="spellStart"/>
      <w:r w:rsidR="0033597D">
        <w:t>color</w:t>
      </w:r>
      <w:proofErr w:type="spellEnd"/>
      <w:r w:rsidR="0033597D">
        <w:t xml:space="preserve"> couleur, </w:t>
      </w:r>
      <w:proofErr w:type="spellStart"/>
      <w:r w:rsidR="0033597D">
        <w:t>int</w:t>
      </w:r>
      <w:proofErr w:type="spellEnd"/>
      <w:r w:rsidR="0033597D">
        <w:t xml:space="preserve"> vies</w:t>
      </w:r>
      <w:r w:rsidR="0033597D">
        <w:t xml:space="preserve">, </w:t>
      </w:r>
      <w:proofErr w:type="spellStart"/>
      <w:r w:rsidR="0033597D">
        <w:t>int</w:t>
      </w:r>
      <w:proofErr w:type="spellEnd"/>
      <w:r w:rsidR="0033597D">
        <w:t xml:space="preserve"> score, </w:t>
      </w:r>
      <w:proofErr w:type="spellStart"/>
      <w:r w:rsidR="0033597D">
        <w:t>int</w:t>
      </w:r>
      <w:proofErr w:type="spellEnd"/>
      <w:r w:rsidR="0033597D">
        <w:t xml:space="preserve"> vitesse, </w:t>
      </w:r>
      <w:proofErr w:type="spellStart"/>
      <w:r w:rsidR="0033597D">
        <w:t>int</w:t>
      </w:r>
      <w:proofErr w:type="spellEnd"/>
      <w:r w:rsidR="0033597D">
        <w:t xml:space="preserve"> fréquence de tir)</w:t>
      </w:r>
    </w:p>
    <w:p w:rsidR="0033597D" w:rsidRDefault="0033597D" w:rsidP="006312C1">
      <w:r>
        <w:t xml:space="preserve">Classe Ennemi-spécial </w:t>
      </w:r>
      <w:r>
        <w:t xml:space="preserve">(string apparence,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color</w:t>
      </w:r>
      <w:proofErr w:type="spellEnd"/>
      <w:r>
        <w:t xml:space="preserve"> couleur, </w:t>
      </w:r>
      <w:proofErr w:type="spellStart"/>
      <w:r>
        <w:t>int</w:t>
      </w:r>
      <w:proofErr w:type="spellEnd"/>
      <w:r>
        <w:t xml:space="preserve"> vies, </w:t>
      </w:r>
      <w:proofErr w:type="spellStart"/>
      <w:r>
        <w:t>int</w:t>
      </w:r>
      <w:proofErr w:type="spellEnd"/>
      <w:r>
        <w:t xml:space="preserve"> score, </w:t>
      </w:r>
      <w:proofErr w:type="spellStart"/>
      <w:r>
        <w:t>int</w:t>
      </w:r>
      <w:proofErr w:type="spellEnd"/>
      <w:r>
        <w:t xml:space="preserve"> vitesse, </w:t>
      </w:r>
      <w:proofErr w:type="spellStart"/>
      <w:r>
        <w:t>int</w:t>
      </w:r>
      <w:proofErr w:type="spellEnd"/>
      <w:r>
        <w:t xml:space="preserve"> fréquence de tir)</w:t>
      </w:r>
    </w:p>
    <w:p w:rsidR="0033597D" w:rsidRDefault="0033597D" w:rsidP="006312C1">
      <w:r>
        <w:t xml:space="preserve">Classe </w:t>
      </w:r>
      <w:proofErr w:type="spellStart"/>
      <w:r>
        <w:t>bullet</w:t>
      </w:r>
      <w:proofErr w:type="spellEnd"/>
      <w:r>
        <w:t xml:space="preserve"> </w:t>
      </w:r>
      <w:r>
        <w:t xml:space="preserve">(string apparence,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color</w:t>
      </w:r>
      <w:proofErr w:type="spellEnd"/>
      <w:r>
        <w:t xml:space="preserve"> couleur</w:t>
      </w:r>
      <w:r>
        <w:t xml:space="preserve">, </w:t>
      </w:r>
      <w:proofErr w:type="spellStart"/>
      <w:r>
        <w:t>int</w:t>
      </w:r>
      <w:proofErr w:type="spellEnd"/>
      <w:r>
        <w:t xml:space="preserve"> vitesse, </w:t>
      </w:r>
      <w:proofErr w:type="spellStart"/>
      <w:r>
        <w:t>bool</w:t>
      </w:r>
      <w:proofErr w:type="spellEnd"/>
      <w:r>
        <w:t xml:space="preserve"> sens</w:t>
      </w:r>
      <w:r>
        <w:t>)</w:t>
      </w:r>
    </w:p>
    <w:p w:rsidR="0033597D" w:rsidRDefault="0033597D" w:rsidP="006312C1"/>
    <w:p w:rsidR="0033597D" w:rsidRDefault="0033597D" w:rsidP="00493E65">
      <w:pPr>
        <w:pStyle w:val="Titre1"/>
      </w:pPr>
      <w:r>
        <w:t>Déplacement classe ennemi</w:t>
      </w:r>
    </w:p>
    <w:p w:rsidR="00493E65" w:rsidRDefault="00493E65" w:rsidP="006312C1">
      <w:r>
        <w:t>Gestion des ennemis par vague en groupe. Tableau dressé à chaque vague.</w:t>
      </w:r>
      <w:bookmarkStart w:id="0" w:name="_GoBack"/>
      <w:bookmarkEnd w:id="0"/>
    </w:p>
    <w:p w:rsidR="0033597D" w:rsidRDefault="00493E65" w:rsidP="006312C1">
      <w:r>
        <w:t xml:space="preserve">Méthode pour calculer ennemi le + à droite, le + à gauche, le + bas et le + haut. Renvoi d’un tableau de </w:t>
      </w:r>
      <w:proofErr w:type="spellStart"/>
      <w:r>
        <w:t>int</w:t>
      </w:r>
      <w:proofErr w:type="spellEnd"/>
      <w:r>
        <w:t>.</w:t>
      </w:r>
    </w:p>
    <w:sectPr w:rsidR="0033597D" w:rsidSect="005B477F">
      <w:headerReference w:type="default" r:id="rId7"/>
      <w:footerReference w:type="default" r:id="rId8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95C" w:rsidRDefault="00C1595C" w:rsidP="005B477F">
      <w:r>
        <w:separator/>
      </w:r>
    </w:p>
  </w:endnote>
  <w:endnote w:type="continuationSeparator" w:id="0">
    <w:p w:rsidR="00C1595C" w:rsidRDefault="00C1595C" w:rsidP="005B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120"/>
      <w:gridCol w:w="1246"/>
      <w:gridCol w:w="3704"/>
    </w:tblGrid>
    <w:tr w:rsidR="005B477F" w:rsidRPr="005B477F" w:rsidTr="001B570B">
      <w:trPr>
        <w:jc w:val="center"/>
      </w:trPr>
      <w:tc>
        <w:tcPr>
          <w:tcW w:w="2271" w:type="pct"/>
          <w:vAlign w:val="center"/>
        </w:tcPr>
        <w:p w:rsidR="005B477F" w:rsidRPr="005B477F" w:rsidRDefault="005B477F" w:rsidP="005B477F">
          <w:pPr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Auteur : </w: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instrText xml:space="preserve"> AUTHOR   \* MERGEFORMAT </w:instrTex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separate"/>
          </w:r>
          <w:r w:rsidR="006312C1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Corwin Hayslip</w: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end"/>
          </w:r>
        </w:p>
      </w:tc>
      <w:tc>
        <w:tcPr>
          <w:tcW w:w="687" w:type="pct"/>
          <w:vAlign w:val="center"/>
        </w:tcPr>
        <w:p w:rsidR="005B477F" w:rsidRPr="005B477F" w:rsidRDefault="005B477F" w:rsidP="005B477F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</w:p>
      </w:tc>
      <w:tc>
        <w:tcPr>
          <w:tcW w:w="2042" w:type="pct"/>
          <w:vAlign w:val="center"/>
        </w:tcPr>
        <w:p w:rsidR="005B477F" w:rsidRPr="005B477F" w:rsidRDefault="005B477F" w:rsidP="005B477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Créé le 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CREATEDATE  \@ "d MMMM yyyy"  \* MERGEFORMAT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6312C1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16 janvier 2019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 </w:t>
          </w:r>
        </w:p>
      </w:tc>
    </w:tr>
    <w:tr w:rsidR="005B477F" w:rsidRPr="005B477F" w:rsidTr="001B570B">
      <w:trPr>
        <w:jc w:val="center"/>
      </w:trPr>
      <w:tc>
        <w:tcPr>
          <w:tcW w:w="2271" w:type="pct"/>
          <w:vAlign w:val="center"/>
        </w:tcPr>
        <w:p w:rsidR="005B477F" w:rsidRPr="005B477F" w:rsidRDefault="005B477F" w:rsidP="005B477F">
          <w:pPr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Modifié par </w: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instrText xml:space="preserve"> LASTSAVEDBY   \* MERGEFORMAT </w:instrTex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end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 </w:t>
          </w:r>
        </w:p>
      </w:tc>
      <w:tc>
        <w:tcPr>
          <w:tcW w:w="687" w:type="pct"/>
          <w:vAlign w:val="center"/>
        </w:tcPr>
        <w:p w:rsidR="005B477F" w:rsidRPr="005B477F" w:rsidRDefault="005B477F" w:rsidP="005B477F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Page 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PAGE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493E65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1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 sur 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NUMPAGES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493E65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1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</w:p>
      </w:tc>
      <w:tc>
        <w:tcPr>
          <w:tcW w:w="2042" w:type="pct"/>
          <w:vAlign w:val="center"/>
        </w:tcPr>
        <w:p w:rsidR="005B477F" w:rsidRPr="005B477F" w:rsidRDefault="005B477F" w:rsidP="005B477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Imprimé le  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PRINTDATE  \@ "d MMMM yyyy hh:mm"  \* MERGEFORMAT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6312C1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0 XXX 0000 00:00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</w:p>
      </w:tc>
    </w:tr>
    <w:tr w:rsidR="005B477F" w:rsidRPr="005B477F" w:rsidTr="001B570B">
      <w:trPr>
        <w:jc w:val="center"/>
      </w:trPr>
      <w:tc>
        <w:tcPr>
          <w:tcW w:w="2271" w:type="pct"/>
          <w:vAlign w:val="center"/>
        </w:tcPr>
        <w:p w:rsidR="005B477F" w:rsidRPr="005B477F" w:rsidRDefault="005B477F" w:rsidP="005B477F">
          <w:pPr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Version  </w: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instrText xml:space="preserve"> REVNUM   \* MERGEFORMAT </w:instrTex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separate"/>
          </w:r>
          <w:r w:rsidR="006312C1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1</w:t>
          </w:r>
          <w:r w:rsidRPr="005B477F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fldChar w:fldCharType="end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 du 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SAVEDATE  \@ "d MMMM yyyy HH:mm"  \* MERGEFORMAT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6312C1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0 XXX 0000 00:00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t xml:space="preserve"> </w:t>
          </w:r>
        </w:p>
      </w:tc>
      <w:tc>
        <w:tcPr>
          <w:tcW w:w="2729" w:type="pct"/>
          <w:gridSpan w:val="2"/>
          <w:vAlign w:val="center"/>
        </w:tcPr>
        <w:p w:rsidR="005B477F" w:rsidRPr="005B477F" w:rsidRDefault="005B477F" w:rsidP="005B477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</w:pP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begin"/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instrText xml:space="preserve"> FILENAME  \* FirstCap  \* MERGEFORMAT </w:instrTex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separate"/>
          </w:r>
          <w:r w:rsidR="006312C1">
            <w:rPr>
              <w:rFonts w:ascii="Century Gothic" w:eastAsia="Times New Roman" w:hAnsi="Century Gothic" w:cs="Times New Roman"/>
              <w:noProof/>
              <w:sz w:val="16"/>
              <w:szCs w:val="20"/>
              <w:lang w:eastAsia="fr-CH"/>
            </w:rPr>
            <w:t>Document1</w:t>
          </w:r>
          <w:r w:rsidRPr="005B477F">
            <w:rPr>
              <w:rFonts w:ascii="Century Gothic" w:eastAsia="Times New Roman" w:hAnsi="Century Gothic" w:cs="Times New Roman"/>
              <w:sz w:val="16"/>
              <w:szCs w:val="20"/>
              <w:lang w:eastAsia="fr-CH"/>
            </w:rPr>
            <w:fldChar w:fldCharType="end"/>
          </w:r>
        </w:p>
      </w:tc>
    </w:tr>
  </w:tbl>
  <w:p w:rsidR="005B477F" w:rsidRDefault="005B47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95C" w:rsidRDefault="00C1595C" w:rsidP="005B477F">
      <w:r>
        <w:separator/>
      </w:r>
    </w:p>
  </w:footnote>
  <w:footnote w:type="continuationSeparator" w:id="0">
    <w:p w:rsidR="00C1595C" w:rsidRDefault="00C1595C" w:rsidP="005B4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57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90"/>
      <w:gridCol w:w="1581"/>
      <w:gridCol w:w="2625"/>
      <w:gridCol w:w="3215"/>
    </w:tblGrid>
    <w:tr w:rsidR="005B477F" w:rsidTr="001B570B">
      <w:trPr>
        <w:trHeight w:val="536"/>
        <w:jc w:val="center"/>
      </w:trPr>
      <w:tc>
        <w:tcPr>
          <w:tcW w:w="1415" w:type="dxa"/>
          <w:vAlign w:val="center"/>
        </w:tcPr>
        <w:p w:rsidR="005B477F" w:rsidRDefault="005B477F" w:rsidP="005B477F">
          <w:pPr>
            <w:pStyle w:val="ETML"/>
          </w:pPr>
          <w:r w:rsidRPr="00D901E6">
            <w:t>ETML</w:t>
          </w:r>
        </w:p>
      </w:tc>
      <w:tc>
        <w:tcPr>
          <w:tcW w:w="1620" w:type="dxa"/>
          <w:vAlign w:val="center"/>
        </w:tcPr>
        <w:p w:rsidR="005B477F" w:rsidRDefault="005B477F" w:rsidP="005B477F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74EB135" wp14:editId="20F124FC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proofErr w:type="spellStart"/>
          <w:r w:rsidR="006312C1">
            <w:rPr>
              <w:sz w:val="28"/>
              <w:szCs w:val="28"/>
            </w:rPr>
            <w:t>P_Dev</w:t>
          </w:r>
          <w:proofErr w:type="spellEnd"/>
        </w:p>
      </w:tc>
      <w:tc>
        <w:tcPr>
          <w:tcW w:w="2700" w:type="dxa"/>
          <w:vAlign w:val="center"/>
        </w:tcPr>
        <w:p w:rsidR="005B477F" w:rsidRPr="005D0832" w:rsidRDefault="006312C1" w:rsidP="005B477F">
          <w:pPr>
            <w:pStyle w:val="En-tte"/>
            <w:jc w:val="center"/>
          </w:pPr>
          <w:proofErr w:type="spellStart"/>
          <w:r>
            <w:t>spicynvaders</w:t>
          </w:r>
          <w:proofErr w:type="spellEnd"/>
        </w:p>
      </w:tc>
      <w:tc>
        <w:tcPr>
          <w:tcW w:w="3287" w:type="dxa"/>
          <w:vAlign w:val="center"/>
        </w:tcPr>
        <w:p w:rsidR="005B477F" w:rsidRDefault="005B477F" w:rsidP="005B477F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5E248C38" wp14:editId="3B2434C8">
                <wp:extent cx="1136650" cy="276362"/>
                <wp:effectExtent l="0" t="0" r="6350" b="9525"/>
                <wp:docPr id="5" name="Image 5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276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B477F" w:rsidRDefault="005B477F">
    <w:pPr>
      <w:pStyle w:val="En-tte"/>
    </w:pPr>
  </w:p>
  <w:p w:rsidR="005B477F" w:rsidRDefault="005B47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33F5"/>
    <w:multiLevelType w:val="hybridMultilevel"/>
    <w:tmpl w:val="AD7057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C1"/>
    <w:rsid w:val="00056C7E"/>
    <w:rsid w:val="001B79C7"/>
    <w:rsid w:val="0033597D"/>
    <w:rsid w:val="00446228"/>
    <w:rsid w:val="00493E65"/>
    <w:rsid w:val="005B477F"/>
    <w:rsid w:val="006312C1"/>
    <w:rsid w:val="00641AB2"/>
    <w:rsid w:val="007A78AB"/>
    <w:rsid w:val="009A46E8"/>
    <w:rsid w:val="00C1595C"/>
    <w:rsid w:val="00DD29E4"/>
    <w:rsid w:val="00ED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8FFD2"/>
  <w15:chartTrackingRefBased/>
  <w15:docId w15:val="{BFA8C30D-26C8-47BA-916B-ADDBB8C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E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3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ED35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nhideWhenUsed/>
    <w:rsid w:val="005B477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477F"/>
  </w:style>
  <w:style w:type="paragraph" w:styleId="Pieddepage">
    <w:name w:val="footer"/>
    <w:basedOn w:val="Normal"/>
    <w:link w:val="PieddepageCar"/>
    <w:uiPriority w:val="99"/>
    <w:unhideWhenUsed/>
    <w:rsid w:val="005B47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477F"/>
  </w:style>
  <w:style w:type="paragraph" w:customStyle="1" w:styleId="ETML">
    <w:name w:val="ETML"/>
    <w:basedOn w:val="Normal"/>
    <w:link w:val="ETMLCar"/>
    <w:semiHidden/>
    <w:rsid w:val="005B477F"/>
    <w:pPr>
      <w:spacing w:line="360" w:lineRule="auto"/>
    </w:pPr>
    <w:rPr>
      <w:rFonts w:ascii="ETML L" w:eastAsia="Times New Roman" w:hAnsi="ETML L" w:cs="Times New Roman"/>
      <w:sz w:val="20"/>
      <w:szCs w:val="20"/>
      <w:lang w:eastAsia="fr-CH"/>
    </w:rPr>
  </w:style>
  <w:style w:type="character" w:customStyle="1" w:styleId="ETMLCar">
    <w:name w:val="ETML Car"/>
    <w:basedOn w:val="Policepardfaut"/>
    <w:link w:val="ETML"/>
    <w:semiHidden/>
    <w:rsid w:val="005B477F"/>
    <w:rPr>
      <w:rFonts w:ascii="ETML L" w:eastAsia="Times New Roman" w:hAnsi="ETML L" w:cs="Times New Roman"/>
      <w:sz w:val="20"/>
      <w:szCs w:val="20"/>
      <w:lang w:eastAsia="fr-CH"/>
    </w:rPr>
  </w:style>
  <w:style w:type="paragraph" w:styleId="Paragraphedeliste">
    <w:name w:val="List Paragraph"/>
    <w:basedOn w:val="Normal"/>
    <w:uiPriority w:val="34"/>
    <w:qFormat/>
    <w:rsid w:val="006312C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93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vers\Mod&#232;les\Mod&#232;le%20ETM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ETML.dotx</Template>
  <TotalTime>33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Hayslip</dc:creator>
  <cp:keywords/>
  <dc:description/>
  <cp:lastModifiedBy>Corwin Hayslip</cp:lastModifiedBy>
  <cp:revision>1</cp:revision>
  <dcterms:created xsi:type="dcterms:W3CDTF">2019-01-16T14:57:00Z</dcterms:created>
  <dcterms:modified xsi:type="dcterms:W3CDTF">2019-01-16T15:30:00Z</dcterms:modified>
</cp:coreProperties>
</file>