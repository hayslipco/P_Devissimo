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E8" w:rsidRDefault="0047275C" w:rsidP="0047275C">
      <w:pPr>
        <w:pStyle w:val="Titre"/>
      </w:pPr>
      <w:r>
        <w:t>Planification initiale</w:t>
      </w:r>
    </w:p>
    <w:p w:rsidR="0047275C" w:rsidRDefault="0047275C" w:rsidP="00E01758">
      <w:pPr>
        <w:pStyle w:val="Titre1"/>
      </w:pPr>
      <w:r>
        <w:t>Plan de départ décidé au début du projet.</w:t>
      </w:r>
    </w:p>
    <w:p w:rsidR="00E01758" w:rsidRDefault="00E01758" w:rsidP="0047275C"/>
    <w:p w:rsidR="0047275C" w:rsidRDefault="0047275C" w:rsidP="00E01758">
      <w:r w:rsidRPr="00E01758">
        <w:rPr>
          <w:highlight w:val="yellow"/>
        </w:rPr>
        <w:t>Lire le cahier des charges</w:t>
      </w:r>
    </w:p>
    <w:p w:rsidR="0047275C" w:rsidRDefault="0047275C" w:rsidP="00E01758">
      <w:r w:rsidRPr="00E01758">
        <w:rPr>
          <w:highlight w:val="yellow"/>
        </w:rPr>
        <w:t>Elaborer une planification détaillée (Planning, diagramme UML)</w:t>
      </w:r>
    </w:p>
    <w:p w:rsidR="0047275C" w:rsidRDefault="0047275C" w:rsidP="00E01758">
      <w:r w:rsidRPr="00E01758">
        <w:rPr>
          <w:highlight w:val="yellow"/>
        </w:rPr>
        <w:t>Préparation de l’environnement de travail (GitHub)</w:t>
      </w:r>
    </w:p>
    <w:p w:rsidR="0047275C" w:rsidRDefault="0047275C" w:rsidP="00E01758">
      <w:r>
        <w:t>Création du menu</w:t>
      </w:r>
    </w:p>
    <w:p w:rsidR="0047275C" w:rsidRDefault="0047275C" w:rsidP="00E01758">
      <w:r>
        <w:t xml:space="preserve">Création du </w:t>
      </w:r>
      <w:proofErr w:type="spellStart"/>
      <w:r>
        <w:t>gameplay</w:t>
      </w:r>
      <w:proofErr w:type="spellEnd"/>
    </w:p>
    <w:p w:rsidR="00E01758" w:rsidRDefault="00E01758" w:rsidP="00E01758">
      <w:r>
        <w:t xml:space="preserve">Mise en place d’un système de </w:t>
      </w:r>
      <w:proofErr w:type="spellStart"/>
      <w:r>
        <w:t>highscore</w:t>
      </w:r>
      <w:proofErr w:type="spellEnd"/>
    </w:p>
    <w:p w:rsidR="00E01758" w:rsidRDefault="00E01758" w:rsidP="00E01758">
      <w:r>
        <w:t>Mise en place d’un installateur</w:t>
      </w:r>
      <w:bookmarkStart w:id="0" w:name="_GoBack"/>
      <w:bookmarkEnd w:id="0"/>
    </w:p>
    <w:p w:rsidR="00E01758" w:rsidRDefault="00E01758" w:rsidP="00E01758">
      <w:r>
        <w:t>Test</w:t>
      </w:r>
    </w:p>
    <w:p w:rsidR="00E01758" w:rsidRDefault="00E01758" w:rsidP="00E01758">
      <w:proofErr w:type="spellStart"/>
      <w:r>
        <w:t>Beta-Test</w:t>
      </w:r>
      <w:proofErr w:type="spellEnd"/>
    </w:p>
    <w:p w:rsidR="00E01758" w:rsidRDefault="00E01758" w:rsidP="00E01758">
      <w:r>
        <w:t>Corrections</w:t>
      </w:r>
    </w:p>
    <w:p w:rsidR="0047275C" w:rsidRDefault="00E01758" w:rsidP="00E01758">
      <w:r>
        <w:t>Mode d’emploi</w:t>
      </w:r>
    </w:p>
    <w:p w:rsidR="00E01758" w:rsidRDefault="00E01758" w:rsidP="00E01758">
      <w:r>
        <w:t>Elaboration de la documentation technique</w:t>
      </w:r>
    </w:p>
    <w:p w:rsidR="00E01758" w:rsidRDefault="00E01758" w:rsidP="0047275C"/>
    <w:sectPr w:rsidR="00E01758" w:rsidSect="005B477F">
      <w:headerReference w:type="default" r:id="rId6"/>
      <w:footerReference w:type="default" r:id="rId7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5E" w:rsidRDefault="00F5655E" w:rsidP="005B477F">
      <w:r>
        <w:separator/>
      </w:r>
    </w:p>
  </w:endnote>
  <w:endnote w:type="continuationSeparator" w:id="0">
    <w:p w:rsidR="00F5655E" w:rsidRDefault="00F5655E" w:rsidP="005B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120"/>
      <w:gridCol w:w="1246"/>
      <w:gridCol w:w="3704"/>
    </w:tblGrid>
    <w:tr w:rsidR="005B477F" w:rsidRPr="005B477F" w:rsidTr="001B570B">
      <w:trPr>
        <w:jc w:val="center"/>
      </w:trPr>
      <w:tc>
        <w:tcPr>
          <w:tcW w:w="2271" w:type="pct"/>
          <w:vAlign w:val="center"/>
        </w:tcPr>
        <w:p w:rsidR="005B477F" w:rsidRPr="005B477F" w:rsidRDefault="005B477F" w:rsidP="005B477F">
          <w:pPr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Auteur : 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instrText xml:space="preserve"> AUTHOR   \* MERGEFORMAT </w:instrTex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separate"/>
          </w:r>
          <w:r w:rsidR="0047275C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Corwin Hayslip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end"/>
          </w:r>
        </w:p>
      </w:tc>
      <w:tc>
        <w:tcPr>
          <w:tcW w:w="687" w:type="pct"/>
          <w:vAlign w:val="center"/>
        </w:tcPr>
        <w:p w:rsidR="005B477F" w:rsidRPr="005B477F" w:rsidRDefault="005B477F" w:rsidP="005B477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</w:p>
      </w:tc>
      <w:tc>
        <w:tcPr>
          <w:tcW w:w="2042" w:type="pct"/>
          <w:vAlign w:val="center"/>
        </w:tcPr>
        <w:p w:rsidR="005B477F" w:rsidRPr="005B477F" w:rsidRDefault="005B477F" w:rsidP="005B477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Créé le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CREATEDATE  \@ "d MMMM yyyy"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47275C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23 janvier 2019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</w:t>
          </w:r>
        </w:p>
      </w:tc>
    </w:tr>
    <w:tr w:rsidR="005B477F" w:rsidRPr="005B477F" w:rsidTr="001B570B">
      <w:trPr>
        <w:jc w:val="center"/>
      </w:trPr>
      <w:tc>
        <w:tcPr>
          <w:tcW w:w="2271" w:type="pct"/>
          <w:vAlign w:val="center"/>
        </w:tcPr>
        <w:p w:rsidR="005B477F" w:rsidRPr="005B477F" w:rsidRDefault="005B477F" w:rsidP="005B477F">
          <w:pPr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Modifié par 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instrText xml:space="preserve"> LASTSAVEDBY   \* MERGEFORMAT </w:instrTex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</w:t>
          </w:r>
        </w:p>
      </w:tc>
      <w:tc>
        <w:tcPr>
          <w:tcW w:w="687" w:type="pct"/>
          <w:vAlign w:val="center"/>
        </w:tcPr>
        <w:p w:rsidR="005B477F" w:rsidRPr="005B477F" w:rsidRDefault="005B477F" w:rsidP="005B477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Page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PAGE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E01758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sur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NUMPAGES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E01758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</w:p>
      </w:tc>
      <w:tc>
        <w:tcPr>
          <w:tcW w:w="2042" w:type="pct"/>
          <w:vAlign w:val="center"/>
        </w:tcPr>
        <w:p w:rsidR="005B477F" w:rsidRPr="005B477F" w:rsidRDefault="005B477F" w:rsidP="005B477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Imprimé le 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PRINTDATE  \@ "d MMMM yyyy hh:mm"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47275C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0 XXX 0000 00:00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</w:p>
      </w:tc>
    </w:tr>
    <w:tr w:rsidR="005B477F" w:rsidRPr="005B477F" w:rsidTr="001B570B">
      <w:trPr>
        <w:jc w:val="center"/>
      </w:trPr>
      <w:tc>
        <w:tcPr>
          <w:tcW w:w="2271" w:type="pct"/>
          <w:vAlign w:val="center"/>
        </w:tcPr>
        <w:p w:rsidR="005B477F" w:rsidRPr="005B477F" w:rsidRDefault="005B477F" w:rsidP="005B477F">
          <w:pPr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Version  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instrText xml:space="preserve"> REVNUM   \* MERGEFORMAT </w:instrTex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separate"/>
          </w:r>
          <w:r w:rsidR="0047275C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du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SAVEDATE  \@ "d MMMM yyyy HH:mm"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47275C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0 XXX 0000 00:00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</w:t>
          </w:r>
        </w:p>
      </w:tc>
      <w:tc>
        <w:tcPr>
          <w:tcW w:w="2729" w:type="pct"/>
          <w:gridSpan w:val="2"/>
          <w:vAlign w:val="center"/>
        </w:tcPr>
        <w:p w:rsidR="005B477F" w:rsidRPr="005B477F" w:rsidRDefault="005B477F" w:rsidP="005B477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FILENAME  \* FirstCap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47275C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Document2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</w:p>
      </w:tc>
    </w:tr>
  </w:tbl>
  <w:p w:rsidR="005B477F" w:rsidRDefault="005B47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5E" w:rsidRDefault="00F5655E" w:rsidP="005B477F">
      <w:r>
        <w:separator/>
      </w:r>
    </w:p>
  </w:footnote>
  <w:footnote w:type="continuationSeparator" w:id="0">
    <w:p w:rsidR="00F5655E" w:rsidRDefault="00F5655E" w:rsidP="005B4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57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90"/>
      <w:gridCol w:w="1582"/>
      <w:gridCol w:w="2623"/>
      <w:gridCol w:w="3216"/>
    </w:tblGrid>
    <w:tr w:rsidR="005B477F" w:rsidTr="001B570B">
      <w:trPr>
        <w:trHeight w:val="536"/>
        <w:jc w:val="center"/>
      </w:trPr>
      <w:tc>
        <w:tcPr>
          <w:tcW w:w="1415" w:type="dxa"/>
          <w:vAlign w:val="center"/>
        </w:tcPr>
        <w:p w:rsidR="005B477F" w:rsidRDefault="005B477F" w:rsidP="005B477F">
          <w:pPr>
            <w:pStyle w:val="ETML"/>
          </w:pPr>
          <w:r w:rsidRPr="00D901E6">
            <w:t>ETML</w:t>
          </w:r>
        </w:p>
      </w:tc>
      <w:tc>
        <w:tcPr>
          <w:tcW w:w="1620" w:type="dxa"/>
          <w:vAlign w:val="center"/>
        </w:tcPr>
        <w:p w:rsidR="005B477F" w:rsidRDefault="005B477F" w:rsidP="005B477F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74EB135" wp14:editId="20F124FC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proofErr w:type="spellStart"/>
          <w:r w:rsidR="0047275C">
            <w:rPr>
              <w:sz w:val="28"/>
              <w:szCs w:val="28"/>
            </w:rPr>
            <w:t>P_Dev</w:t>
          </w:r>
          <w:proofErr w:type="spellEnd"/>
        </w:p>
      </w:tc>
      <w:tc>
        <w:tcPr>
          <w:tcW w:w="2700" w:type="dxa"/>
          <w:vAlign w:val="center"/>
        </w:tcPr>
        <w:p w:rsidR="005B477F" w:rsidRPr="005D0832" w:rsidRDefault="0047275C" w:rsidP="005B477F">
          <w:pPr>
            <w:pStyle w:val="En-tte"/>
            <w:jc w:val="center"/>
          </w:pPr>
          <w:r>
            <w:t>Planification initiale</w:t>
          </w:r>
        </w:p>
      </w:tc>
      <w:tc>
        <w:tcPr>
          <w:tcW w:w="3287" w:type="dxa"/>
          <w:vAlign w:val="center"/>
        </w:tcPr>
        <w:p w:rsidR="005B477F" w:rsidRDefault="005B477F" w:rsidP="005B477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5E248C38" wp14:editId="3B2434C8">
                <wp:extent cx="1136650" cy="276362"/>
                <wp:effectExtent l="0" t="0" r="6350" b="9525"/>
                <wp:docPr id="5" name="Image 5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276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477F" w:rsidRDefault="005B477F">
    <w:pPr>
      <w:pStyle w:val="En-tte"/>
    </w:pPr>
  </w:p>
  <w:p w:rsidR="005B477F" w:rsidRDefault="005B47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5C"/>
    <w:rsid w:val="00056C7E"/>
    <w:rsid w:val="00191BC2"/>
    <w:rsid w:val="001B79C7"/>
    <w:rsid w:val="00446228"/>
    <w:rsid w:val="0047275C"/>
    <w:rsid w:val="005B477F"/>
    <w:rsid w:val="00641AB2"/>
    <w:rsid w:val="007A78AB"/>
    <w:rsid w:val="009A46E8"/>
    <w:rsid w:val="00DD29E4"/>
    <w:rsid w:val="00E01758"/>
    <w:rsid w:val="00ED3557"/>
    <w:rsid w:val="00F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582A6"/>
  <w15:chartTrackingRefBased/>
  <w15:docId w15:val="{404B3014-3D53-4DD2-9B87-C265B7B9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27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D35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nhideWhenUsed/>
    <w:rsid w:val="005B47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477F"/>
  </w:style>
  <w:style w:type="paragraph" w:styleId="Pieddepage">
    <w:name w:val="footer"/>
    <w:basedOn w:val="Normal"/>
    <w:link w:val="PieddepageCar"/>
    <w:uiPriority w:val="99"/>
    <w:unhideWhenUsed/>
    <w:rsid w:val="005B47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477F"/>
  </w:style>
  <w:style w:type="paragraph" w:customStyle="1" w:styleId="ETML">
    <w:name w:val="ETML"/>
    <w:basedOn w:val="Normal"/>
    <w:link w:val="ETMLCar"/>
    <w:semiHidden/>
    <w:rsid w:val="005B477F"/>
    <w:pPr>
      <w:spacing w:line="360" w:lineRule="auto"/>
    </w:pPr>
    <w:rPr>
      <w:rFonts w:ascii="ETML L" w:eastAsia="Times New Roman" w:hAnsi="ETML L" w:cs="Times New Roman"/>
      <w:sz w:val="20"/>
      <w:szCs w:val="20"/>
      <w:lang w:eastAsia="fr-CH"/>
    </w:rPr>
  </w:style>
  <w:style w:type="character" w:customStyle="1" w:styleId="ETMLCar">
    <w:name w:val="ETML Car"/>
    <w:basedOn w:val="Policepardfaut"/>
    <w:link w:val="ETML"/>
    <w:semiHidden/>
    <w:rsid w:val="005B477F"/>
    <w:rPr>
      <w:rFonts w:ascii="ETML L" w:eastAsia="Times New Roman" w:hAnsi="ETML L" w:cs="Times New Roman"/>
      <w:sz w:val="20"/>
      <w:szCs w:val="2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72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vers\Mod&#232;les\Mod&#232;le%20ETM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ETML.dotx</Template>
  <TotalTime>63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Hayslip</dc:creator>
  <cp:keywords/>
  <dc:description/>
  <cp:lastModifiedBy>Corwin Hayslip</cp:lastModifiedBy>
  <cp:revision>2</cp:revision>
  <dcterms:created xsi:type="dcterms:W3CDTF">2019-01-23T14:27:00Z</dcterms:created>
  <dcterms:modified xsi:type="dcterms:W3CDTF">2019-01-23T15:32:00Z</dcterms:modified>
</cp:coreProperties>
</file>